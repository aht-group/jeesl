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16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1"/>
        <w:gridCol w:w="2475"/>
        <w:gridCol w:w="4920"/>
      </w:tblGrid>
      <w:tr w:rsidR="00664354" w:rsidRPr="008C3B8F" w14:paraId="1EC4B397" w14:textId="77777777" w:rsidTr="008C3B8F">
        <w:tc>
          <w:tcPr>
            <w:tcW w:w="9016" w:type="dxa"/>
            <w:gridSpan w:val="3"/>
            <w:shd w:val="clear" w:color="auto" w:fill="FAEED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73479" w14:textId="00A0949A" w:rsidR="00664354" w:rsidRPr="008C3B8F" w:rsidRDefault="00664354" w:rsidP="008C3B8F">
            <w:pPr>
              <w:pStyle w:val="Titel"/>
              <w:rPr>
                <w:rFonts w:ascii="Verdana" w:hAnsi="Verdana"/>
                <w:sz w:val="30"/>
                <w:szCs w:val="30"/>
              </w:rPr>
            </w:pPr>
            <w:bookmarkStart w:id="0" w:name="_Hlk16004180"/>
            <w:r w:rsidRPr="008C3B8F">
              <w:rPr>
                <w:rStyle w:val="Buchtitel"/>
                <w:rFonts w:ascii="Verdana" w:hAnsi="Verdana"/>
                <w:i w:val="0"/>
                <w:iCs w:val="0"/>
                <w:spacing w:val="-10"/>
                <w:sz w:val="30"/>
                <w:szCs w:val="30"/>
              </w:rPr>
              <w:t>Entity:</w:t>
            </w:r>
            <w:r w:rsidR="008121B0">
              <w:rPr>
                <w:rStyle w:val="Buchtitel"/>
                <w:rFonts w:ascii="Verdana" w:hAnsi="Verdana"/>
                <w:i w:val="0"/>
                <w:iCs w:val="0"/>
                <w:spacing w:val="-10"/>
                <w:sz w:val="30"/>
                <w:szCs w:val="30"/>
              </w:rPr>
              <w:t xml:space="preserve"> </w:t>
            </w:r>
            <w:r w:rsidRPr="008C3B8F">
              <w:rPr>
                <w:rStyle w:val="Buchtitel"/>
                <w:rFonts w:ascii="Verdana" w:hAnsi="Verdana"/>
                <w:i w:val="0"/>
                <w:iCs w:val="0"/>
                <w:spacing w:val="-10"/>
                <w:sz w:val="30"/>
                <w:szCs w:val="30"/>
              </w:rPr>
              <w:t>_ENTITY_</w:t>
            </w:r>
          </w:p>
        </w:tc>
      </w:tr>
      <w:tr w:rsidR="00664354" w:rsidRPr="00B56868" w14:paraId="2A202307" w14:textId="77777777" w:rsidTr="008C3B8F">
        <w:tc>
          <w:tcPr>
            <w:tcW w:w="1621" w:type="dxa"/>
            <w:shd w:val="clear" w:color="auto" w:fill="FAEE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A7315" w14:textId="7ECA0332" w:rsidR="00664354" w:rsidRPr="00B56868" w:rsidRDefault="00664354" w:rsidP="008C3B8F">
            <w:pPr>
              <w:spacing w:after="0" w:line="240" w:lineRule="auto"/>
              <w:rPr>
                <w:rFonts w:ascii="Verdana" w:hAnsi="Verdana"/>
              </w:rPr>
            </w:pPr>
            <w:r w:rsidRPr="00B56868">
              <w:rPr>
                <w:rStyle w:val="SchwacherVerweis"/>
                <w:rFonts w:ascii="Verdana" w:hAnsi="Verdana"/>
              </w:rPr>
              <w:t>Category</w:t>
            </w:r>
          </w:p>
        </w:tc>
        <w:tc>
          <w:tcPr>
            <w:tcW w:w="7395" w:type="dxa"/>
            <w:gridSpan w:val="2"/>
            <w:shd w:val="clear" w:color="auto" w:fill="D4E6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DD48E" w14:textId="77777777" w:rsidR="00664354" w:rsidRPr="00B56868" w:rsidRDefault="00664354" w:rsidP="008C3B8F">
            <w:pPr>
              <w:spacing w:after="0" w:line="240" w:lineRule="auto"/>
              <w:rPr>
                <w:rFonts w:ascii="Verdana" w:hAnsi="Verdana"/>
              </w:rPr>
            </w:pPr>
            <w:r w:rsidRPr="00B56868">
              <w:rPr>
                <w:rFonts w:ascii="Verdana" w:hAnsi="Verdana"/>
              </w:rPr>
              <w:t>_CATEGORY_</w:t>
            </w:r>
          </w:p>
        </w:tc>
      </w:tr>
      <w:tr w:rsidR="00664354" w:rsidRPr="00B56868" w14:paraId="5158183D" w14:textId="77777777" w:rsidTr="008C3B8F">
        <w:tc>
          <w:tcPr>
            <w:tcW w:w="1621" w:type="dxa"/>
            <w:shd w:val="clear" w:color="auto" w:fill="FAEE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C9C69" w14:textId="26E98243" w:rsidR="00664354" w:rsidRPr="00B56868" w:rsidRDefault="00664354" w:rsidP="008C3B8F">
            <w:pPr>
              <w:spacing w:after="0" w:line="240" w:lineRule="auto"/>
              <w:rPr>
                <w:rFonts w:ascii="Verdana" w:hAnsi="Verdana"/>
              </w:rPr>
            </w:pPr>
            <w:r w:rsidRPr="00B56868">
              <w:rPr>
                <w:rStyle w:val="SchwacherVerweis"/>
                <w:rFonts w:ascii="Verdana" w:hAnsi="Verdana"/>
              </w:rPr>
              <w:t>Class</w:t>
            </w:r>
          </w:p>
        </w:tc>
        <w:tc>
          <w:tcPr>
            <w:tcW w:w="7395" w:type="dxa"/>
            <w:gridSpan w:val="2"/>
            <w:shd w:val="clear" w:color="auto" w:fill="D4E6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92BF4" w14:textId="77777777" w:rsidR="00664354" w:rsidRPr="00B56868" w:rsidRDefault="00664354" w:rsidP="008C3B8F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B56868">
              <w:rPr>
                <w:rFonts w:ascii="Verdana" w:hAnsi="Verdana"/>
              </w:rPr>
              <w:t>_CLASS1_</w:t>
            </w:r>
            <w:r w:rsidRPr="00B56868">
              <w:rPr>
                <w:rFonts w:ascii="Verdana" w:hAnsi="Verdana"/>
                <w:b/>
                <w:bCs/>
              </w:rPr>
              <w:t>_</w:t>
            </w:r>
            <w:r w:rsidRPr="00B56868">
              <w:rPr>
                <w:rFonts w:ascii="Verdana" w:hAnsi="Verdana"/>
                <w:b/>
                <w:bCs/>
                <w:lang w:val="en-GB"/>
              </w:rPr>
              <w:t>CLASS2_</w:t>
            </w:r>
          </w:p>
        </w:tc>
      </w:tr>
      <w:tr w:rsidR="00664354" w:rsidRPr="00B56868" w14:paraId="52683AF2" w14:textId="77777777" w:rsidTr="008C3B8F">
        <w:tc>
          <w:tcPr>
            <w:tcW w:w="1621" w:type="dxa"/>
            <w:shd w:val="clear" w:color="auto" w:fill="FAEED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6CBE1" w14:textId="673709CC" w:rsidR="00664354" w:rsidRPr="00B56868" w:rsidRDefault="00664354" w:rsidP="008C3B8F">
            <w:pPr>
              <w:spacing w:after="0" w:line="240" w:lineRule="auto"/>
              <w:rPr>
                <w:rFonts w:ascii="Verdana" w:hAnsi="Verdana"/>
              </w:rPr>
            </w:pPr>
            <w:r w:rsidRPr="00B56868">
              <w:rPr>
                <w:rStyle w:val="SchwacherVerweis"/>
                <w:rFonts w:ascii="Verdana" w:hAnsi="Verdana"/>
              </w:rPr>
              <w:t>Description</w:t>
            </w:r>
          </w:p>
        </w:tc>
        <w:tc>
          <w:tcPr>
            <w:tcW w:w="7395" w:type="dxa"/>
            <w:gridSpan w:val="2"/>
            <w:shd w:val="clear" w:color="auto" w:fill="D4E6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849EA" w14:textId="77777777" w:rsidR="00664354" w:rsidRPr="00B56868" w:rsidRDefault="00664354" w:rsidP="008C3B8F">
            <w:pPr>
              <w:spacing w:after="0" w:line="240" w:lineRule="auto"/>
              <w:rPr>
                <w:rFonts w:ascii="Verdana" w:hAnsi="Verdana"/>
              </w:rPr>
            </w:pPr>
            <w:r w:rsidRPr="00B56868">
              <w:rPr>
                <w:rFonts w:ascii="Verdana" w:hAnsi="Verdana"/>
              </w:rPr>
              <w:t>_DESCRIPTION_</w:t>
            </w:r>
          </w:p>
        </w:tc>
      </w:tr>
      <w:tr w:rsidR="00B56868" w:rsidRPr="00B56868" w14:paraId="2B695764" w14:textId="77777777" w:rsidTr="008C3B8F">
        <w:trPr>
          <w:trHeight w:val="284"/>
        </w:trPr>
        <w:tc>
          <w:tcPr>
            <w:tcW w:w="1621" w:type="dxa"/>
            <w:shd w:val="clear" w:color="auto" w:fill="FAEED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EC3AF" w14:textId="77777777" w:rsidR="00B56868" w:rsidRPr="00B56868" w:rsidRDefault="00B56868" w:rsidP="008C3B8F">
            <w:pPr>
              <w:tabs>
                <w:tab w:val="left" w:pos="1155"/>
              </w:tabs>
              <w:spacing w:after="0" w:line="240" w:lineRule="auto"/>
              <w:rPr>
                <w:rFonts w:ascii="Verdana" w:hAnsi="Verdana"/>
              </w:rPr>
            </w:pPr>
            <w:bookmarkStart w:id="1" w:name="_GoBack"/>
            <w:bookmarkEnd w:id="1"/>
            <w:r w:rsidRPr="00B56868">
              <w:rPr>
                <w:rStyle w:val="SchwacherVerweis"/>
                <w:rFonts w:ascii="Verdana" w:hAnsi="Verdana"/>
                <w:lang w:val="en-GB"/>
              </w:rPr>
              <w:t>Code</w:t>
            </w:r>
          </w:p>
        </w:tc>
        <w:tc>
          <w:tcPr>
            <w:tcW w:w="2475" w:type="dxa"/>
            <w:shd w:val="clear" w:color="auto" w:fill="FAEED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5FB58" w14:textId="77777777" w:rsidR="00B56868" w:rsidRPr="00B56868" w:rsidRDefault="00B56868" w:rsidP="008C3B8F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B56868">
              <w:rPr>
                <w:rStyle w:val="SchwacherVerweis"/>
                <w:rFonts w:ascii="Verdana" w:hAnsi="Verdana"/>
                <w:lang w:val="en-GB"/>
              </w:rPr>
              <w:t>N</w:t>
            </w:r>
            <w:r w:rsidRPr="00B56868">
              <w:rPr>
                <w:rStyle w:val="SchwacherVerweis"/>
                <w:rFonts w:ascii="Verdana" w:hAnsi="Verdana"/>
              </w:rPr>
              <w:t>ame</w:t>
            </w:r>
          </w:p>
        </w:tc>
        <w:tc>
          <w:tcPr>
            <w:tcW w:w="4920" w:type="dxa"/>
            <w:shd w:val="clear" w:color="auto" w:fill="FAEED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58F4" w14:textId="77777777" w:rsidR="00B56868" w:rsidRPr="00B56868" w:rsidRDefault="00B56868" w:rsidP="008C3B8F">
            <w:pPr>
              <w:spacing w:after="0" w:line="240" w:lineRule="auto"/>
              <w:rPr>
                <w:rFonts w:ascii="Verdana" w:hAnsi="Verdana"/>
              </w:rPr>
            </w:pPr>
            <w:r w:rsidRPr="00B56868">
              <w:rPr>
                <w:rStyle w:val="SchwacherVerweis"/>
                <w:rFonts w:ascii="Verdana" w:hAnsi="Verdana"/>
              </w:rPr>
              <w:t>Description</w:t>
            </w:r>
            <w:r>
              <w:rPr>
                <w:rStyle w:val="SchwacherVerweis"/>
                <w:rFonts w:ascii="Verdana" w:hAnsi="Verdana"/>
              </w:rPr>
              <w:t xml:space="preserve"> / </w:t>
            </w:r>
            <w:r w:rsidRPr="008C3B8F">
              <w:rPr>
                <w:rStyle w:val="SchwacherVerweis"/>
                <w:rFonts w:ascii="Verdana" w:hAnsi="Verdana"/>
                <w:lang w:val="en-US"/>
              </w:rPr>
              <w:t>Relationship</w:t>
            </w:r>
          </w:p>
        </w:tc>
      </w:tr>
      <w:tr w:rsidR="00B56868" w:rsidRPr="00B56868" w14:paraId="37E0C682" w14:textId="77777777" w:rsidTr="008C3B8F">
        <w:trPr>
          <w:trHeight w:val="284"/>
        </w:trPr>
        <w:tc>
          <w:tcPr>
            <w:tcW w:w="1621" w:type="dxa"/>
            <w:shd w:val="clear" w:color="auto" w:fill="D4E6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A6D80" w14:textId="77777777" w:rsidR="00B56868" w:rsidRPr="000A505C" w:rsidRDefault="00B56868" w:rsidP="008C3B8F">
            <w:pPr>
              <w:spacing w:after="0" w:line="240" w:lineRule="auto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D4E6ED"/>
          </w:tcPr>
          <w:p w14:paraId="595776A1" w14:textId="77777777" w:rsidR="00B56868" w:rsidRPr="000A505C" w:rsidRDefault="00B56868" w:rsidP="008C3B8F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20" w:type="dxa"/>
            <w:shd w:val="clear" w:color="auto" w:fill="D4E6ED"/>
          </w:tcPr>
          <w:p w14:paraId="0B6EE200" w14:textId="4A6E6184" w:rsidR="008C3B8F" w:rsidRPr="000A505C" w:rsidRDefault="008C3B8F" w:rsidP="008C3B8F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bookmarkEnd w:id="0"/>
    </w:tbl>
    <w:p w14:paraId="452C3F05" w14:textId="77777777" w:rsidR="00664354" w:rsidRPr="00B56868" w:rsidRDefault="00664354">
      <w:pPr>
        <w:rPr>
          <w:rFonts w:ascii="Verdana" w:hAnsi="Verdana"/>
        </w:rPr>
      </w:pPr>
    </w:p>
    <w:sectPr w:rsidR="00664354" w:rsidRPr="00B56868" w:rsidSect="00B568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5C"/>
    <w:rsid w:val="000A505C"/>
    <w:rsid w:val="00216AA1"/>
    <w:rsid w:val="004658EB"/>
    <w:rsid w:val="004C45A1"/>
    <w:rsid w:val="00554761"/>
    <w:rsid w:val="00664354"/>
    <w:rsid w:val="008121B0"/>
    <w:rsid w:val="008C3B8F"/>
    <w:rsid w:val="00AA3845"/>
    <w:rsid w:val="00B56868"/>
    <w:rsid w:val="00CE75EB"/>
    <w:rsid w:val="00D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D6C20"/>
  <w15:chartTrackingRefBased/>
  <w15:docId w15:val="{229D193E-DB3A-4282-98C5-4D14D537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0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4354"/>
    <w:pPr>
      <w:keepNext/>
      <w:keepLines/>
      <w:suppressAutoHyphens/>
      <w:autoSpaceDN w:val="0"/>
      <w:spacing w:before="40" w:after="0" w:line="254" w:lineRule="auto"/>
      <w:textAlignment w:val="baseline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64354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Buchtitel">
    <w:name w:val="Book Title"/>
    <w:basedOn w:val="Absatz-Standardschriftart"/>
    <w:rsid w:val="00664354"/>
    <w:rPr>
      <w:b/>
      <w:bCs/>
      <w:i/>
      <w:iCs/>
      <w:spacing w:val="5"/>
    </w:rPr>
  </w:style>
  <w:style w:type="paragraph" w:styleId="Titel">
    <w:name w:val="Title"/>
    <w:basedOn w:val="Standard"/>
    <w:next w:val="Standard"/>
    <w:link w:val="TitelZchn"/>
    <w:uiPriority w:val="10"/>
    <w:qFormat/>
    <w:rsid w:val="00664354"/>
    <w:pPr>
      <w:suppressAutoHyphens/>
      <w:autoSpaceDN w:val="0"/>
      <w:spacing w:after="0" w:line="240" w:lineRule="auto"/>
      <w:textAlignment w:val="baseline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4354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SchwacherVerweis">
    <w:name w:val="Subtle Reference"/>
    <w:basedOn w:val="Absatz-Standardschriftart"/>
    <w:rsid w:val="00664354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sen\3cl\WS\jeesl\util\src\test\resources\data\docx\templates\entity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A6063-A817-4B72-9EBC-2062B0CF0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entity.dotx</Template>
  <TotalTime>0</TotalTime>
  <Pages>1</Pages>
  <Words>18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Lasse</dc:creator>
  <cp:keywords/>
  <dc:description/>
  <cp:lastModifiedBy>Petersen, Lasse</cp:lastModifiedBy>
  <cp:revision>5</cp:revision>
  <dcterms:created xsi:type="dcterms:W3CDTF">2019-08-15T12:24:00Z</dcterms:created>
  <dcterms:modified xsi:type="dcterms:W3CDTF">2019-08-16T07:19:00Z</dcterms:modified>
</cp:coreProperties>
</file>